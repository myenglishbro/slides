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8" w:after="0" w:line="240" w:lineRule="auto"/>
        <w:ind w:left="3932" w:right="3373"/>
        <w:jc w:val="center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-1"/>
          <w:w w:val="108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8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8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99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3"/>
          <w:w w:val="99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1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9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0" w:after="0" w:line="240" w:lineRule="auto"/>
        <w:ind w:left="3772" w:right="3216"/>
        <w:jc w:val="center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9"/>
        </w:rPr>
        <w:t>x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33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99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9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9"/>
        </w:rPr>
        <w:t>#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9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30"/>
          <w:szCs w:val="3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7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6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3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V.?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25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7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9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40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46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820" w:val="left"/>
          <w:tab w:pos="33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454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29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5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95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5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95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95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95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26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336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43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36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258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282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344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31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-20"/>
        <w:jc w:val="left"/>
        <w:tabs>
          <w:tab w:pos="900" w:val="left"/>
          <w:tab w:pos="4500" w:val="left"/>
        </w:tabs>
        <w:rPr>
          <w:rFonts w:ascii="Times New Roman" w:hAnsi="Times New Roman" w:cs="Times New Roman" w:eastAsia="Times New Roman"/>
          <w:sz w:val="30"/>
          <w:szCs w:val="30"/>
        </w:rPr>
      </w:pPr>
      <w:rPr/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0"/>
          <w:szCs w:val="3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0"/>
          <w:szCs w:val="3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0"/>
          <w:szCs w:val="3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0"/>
          <w:szCs w:val="3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30"/>
          <w:szCs w:val="3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hyperlink r:id="rId7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ww</w:t>
        </w:r>
        <w:r>
          <w:rPr>
            <w:rFonts w:ascii="Times New Roman" w:hAnsi="Times New Roman" w:cs="Times New Roman" w:eastAsia="Times New Roman"/>
            <w:sz w:val="20"/>
            <w:szCs w:val="20"/>
            <w:spacing w:val="-2"/>
            <w:w w:val="100"/>
          </w:rPr>
          <w:t>w</w:t>
        </w:r>
        <w:r>
          <w:rPr>
            <w:rFonts w:ascii="Times New Roman" w:hAnsi="Times New Roman" w:cs="Times New Roman" w:eastAsia="Times New Roman"/>
            <w:sz w:val="20"/>
            <w:szCs w:val="20"/>
            <w:spacing w:val="3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t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h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i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g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spacing w:val="3"/>
            <w:w w:val="100"/>
          </w:rPr>
          <w:t>e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s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l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t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0"/>
            <w:szCs w:val="20"/>
            <w:spacing w:val="4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lt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s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4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</w:r>
      </w:hyperlink>
    </w:p>
    <w:sectPr>
      <w:type w:val="continuous"/>
      <w:pgSz w:w="12240" w:h="15840"/>
      <w:pgMar w:top="660" w:bottom="280" w:left="11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http://www.teaching-esl-to-adults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jchelsea</dc:creator>
  <dc:title>Microsoft Word - Present Simple cloze #2.doc</dc:title>
  <dcterms:created xsi:type="dcterms:W3CDTF">2011-05-05T14:02:15Z</dcterms:created>
  <dcterms:modified xsi:type="dcterms:W3CDTF">2011-05-05T14:02:15Z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2007-06-10T00:00:00Z</vt:filetime>
  </property>
  <property fmtid="{D5CDD505-2E9C-101B-9397-08002B2CF9AE}" pid="3" name="LastSaved">
    <vt:filetime>2011-05-05T00:00:00Z</vt:filetime>
  </property>
</Properties>
</file>